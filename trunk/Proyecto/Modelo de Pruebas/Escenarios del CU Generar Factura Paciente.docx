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4E5" w:rsidRDefault="003534E5" w:rsidP="004F056F">
      <w:bookmarkStart w:id="0" w:name="OLE_LINK3"/>
      <w:bookmarkStart w:id="1" w:name="OLE_LINK4"/>
      <w: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3534E5" w:rsidTr="003534E5">
        <w:tc>
          <w:tcPr>
            <w:tcW w:w="4321" w:type="dxa"/>
          </w:tcPr>
          <w:p w:rsidR="003534E5" w:rsidRPr="008D638E" w:rsidRDefault="003534E5" w:rsidP="003534E5">
            <w:pPr>
              <w:jc w:val="center"/>
              <w:rPr>
                <w:b/>
              </w:rPr>
            </w:pPr>
            <w:r w:rsidRPr="008D638E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3534E5" w:rsidRPr="008D638E" w:rsidRDefault="008D638E" w:rsidP="008D638E">
            <w:pPr>
              <w:jc w:val="center"/>
              <w:rPr>
                <w:b/>
              </w:rPr>
            </w:pPr>
            <w:r w:rsidRPr="008D638E">
              <w:rPr>
                <w:b/>
              </w:rPr>
              <w:t>Valores  Posibles</w:t>
            </w:r>
          </w:p>
        </w:tc>
      </w:tr>
      <w:tr w:rsidR="003534E5" w:rsidTr="003534E5">
        <w:tc>
          <w:tcPr>
            <w:tcW w:w="4321" w:type="dxa"/>
          </w:tcPr>
          <w:p w:rsidR="003534E5" w:rsidRDefault="008D638E" w:rsidP="004F056F">
            <w:r>
              <w:t xml:space="preserve">N° Ficha de Internación </w:t>
            </w:r>
          </w:p>
        </w:tc>
        <w:tc>
          <w:tcPr>
            <w:tcW w:w="4322" w:type="dxa"/>
          </w:tcPr>
          <w:p w:rsidR="003534E5" w:rsidRDefault="008D638E" w:rsidP="008D638E">
            <w:pPr>
              <w:pStyle w:val="Prrafodelista"/>
              <w:numPr>
                <w:ilvl w:val="0"/>
                <w:numId w:val="20"/>
              </w:numPr>
            </w:pPr>
            <w:r>
              <w:t>Existente</w:t>
            </w:r>
          </w:p>
          <w:p w:rsidR="008D638E" w:rsidRDefault="008D638E" w:rsidP="008D638E">
            <w:pPr>
              <w:pStyle w:val="Prrafodelista"/>
              <w:numPr>
                <w:ilvl w:val="0"/>
                <w:numId w:val="20"/>
              </w:numPr>
            </w:pPr>
            <w:r>
              <w:t>No Existente</w:t>
            </w:r>
          </w:p>
        </w:tc>
      </w:tr>
      <w:tr w:rsidR="003534E5" w:rsidTr="003534E5">
        <w:tc>
          <w:tcPr>
            <w:tcW w:w="4321" w:type="dxa"/>
          </w:tcPr>
          <w:p w:rsidR="003534E5" w:rsidRPr="008D638E" w:rsidRDefault="008D638E" w:rsidP="008D638E">
            <w:pPr>
              <w:jc w:val="center"/>
              <w:rPr>
                <w:b/>
              </w:rPr>
            </w:pPr>
            <w:r w:rsidRPr="008D638E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534E5" w:rsidRPr="008D638E" w:rsidRDefault="008D638E" w:rsidP="008D638E">
            <w:pPr>
              <w:jc w:val="center"/>
              <w:rPr>
                <w:b/>
              </w:rPr>
            </w:pPr>
            <w:r w:rsidRPr="008D638E">
              <w:rPr>
                <w:b/>
              </w:rPr>
              <w:t>Valores Posibles</w:t>
            </w:r>
          </w:p>
        </w:tc>
      </w:tr>
      <w:tr w:rsidR="003534E5" w:rsidTr="003534E5">
        <w:tc>
          <w:tcPr>
            <w:tcW w:w="4321" w:type="dxa"/>
          </w:tcPr>
          <w:p w:rsidR="003534E5" w:rsidRDefault="008D638E" w:rsidP="004F056F">
            <w:r>
              <w:t xml:space="preserve">Ficha de internación </w:t>
            </w:r>
          </w:p>
        </w:tc>
        <w:tc>
          <w:tcPr>
            <w:tcW w:w="4322" w:type="dxa"/>
          </w:tcPr>
          <w:p w:rsidR="003534E5" w:rsidRDefault="008D638E" w:rsidP="008D638E">
            <w:pPr>
              <w:pStyle w:val="Prrafodelista"/>
              <w:numPr>
                <w:ilvl w:val="0"/>
                <w:numId w:val="21"/>
              </w:numPr>
            </w:pPr>
            <w:r>
              <w:t>Creada</w:t>
            </w:r>
            <w:r w:rsidR="003B06EB">
              <w:t xml:space="preserve"> con Servicios Especiales</w:t>
            </w:r>
          </w:p>
          <w:p w:rsidR="008D638E" w:rsidRDefault="008D638E" w:rsidP="008D638E">
            <w:pPr>
              <w:pStyle w:val="Prrafodelista"/>
              <w:numPr>
                <w:ilvl w:val="0"/>
                <w:numId w:val="21"/>
              </w:numPr>
            </w:pPr>
            <w:r>
              <w:t>Facturada</w:t>
            </w:r>
            <w:r w:rsidR="003B06EB">
              <w:t xml:space="preserve"> sin </w:t>
            </w:r>
            <w:r w:rsidR="003B06EB">
              <w:t>Servicios Especiales</w:t>
            </w:r>
          </w:p>
        </w:tc>
      </w:tr>
      <w:tr w:rsidR="008D638E" w:rsidTr="003534E5">
        <w:tc>
          <w:tcPr>
            <w:tcW w:w="4321" w:type="dxa"/>
          </w:tcPr>
          <w:p w:rsidR="008D638E" w:rsidRDefault="008D638E" w:rsidP="008D638E">
            <w:r>
              <w:t>Paciente</w:t>
            </w:r>
          </w:p>
        </w:tc>
        <w:tc>
          <w:tcPr>
            <w:tcW w:w="4322" w:type="dxa"/>
          </w:tcPr>
          <w:p w:rsidR="008D638E" w:rsidRDefault="008D638E" w:rsidP="008D638E">
            <w:pPr>
              <w:pStyle w:val="Prrafodelista"/>
              <w:numPr>
                <w:ilvl w:val="0"/>
                <w:numId w:val="21"/>
              </w:numPr>
            </w:pPr>
            <w:r>
              <w:t>Con Plan de obra social</w:t>
            </w:r>
          </w:p>
          <w:p w:rsidR="008D638E" w:rsidRDefault="008D638E" w:rsidP="008D638E">
            <w:pPr>
              <w:pStyle w:val="Prrafodelista"/>
              <w:numPr>
                <w:ilvl w:val="0"/>
                <w:numId w:val="21"/>
              </w:numPr>
            </w:pPr>
            <w:r>
              <w:t>Sin Plan de obra social</w:t>
            </w:r>
          </w:p>
        </w:tc>
      </w:tr>
    </w:tbl>
    <w:p w:rsidR="003534E5" w:rsidRDefault="003534E5" w:rsidP="004F056F"/>
    <w:p w:rsidR="003534E5" w:rsidRDefault="003534E5" w:rsidP="004F056F"/>
    <w:p w:rsidR="004F056F" w:rsidRDefault="004F056F" w:rsidP="004F056F">
      <w:r>
        <w:t>Escenarios del C.U. Generar Factura Paciente</w:t>
      </w:r>
    </w:p>
    <w:p w:rsidR="004F056F" w:rsidRDefault="004F056F" w:rsidP="004F056F"/>
    <w:tbl>
      <w:tblPr>
        <w:tblW w:w="8690" w:type="dxa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060"/>
        <w:gridCol w:w="1960"/>
        <w:gridCol w:w="3070"/>
      </w:tblGrid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ID Caso de Prueba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Descripción del Escenario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Caso de Uso Relacionado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Pr="000A2DCC" w:rsidRDefault="004F056F" w:rsidP="000A2DCC">
            <w:pPr>
              <w:spacing w:after="0" w:line="240" w:lineRule="auto"/>
            </w:pPr>
            <w:r w:rsidRPr="000A2DCC">
              <w:t>Construcción Relacionada</w:t>
            </w:r>
          </w:p>
        </w:tc>
        <w:bookmarkStart w:id="2" w:name="_GoBack"/>
        <w:bookmarkEnd w:id="2"/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pacing w:after="0" w:line="240" w:lineRule="auto"/>
            </w:pPr>
            <w:r w:rsidRPr="000A2DCC">
              <w:t>GFP_0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Default="004F056F" w:rsidP="00811883">
            <w:pPr>
              <w:spacing w:after="0" w:line="240" w:lineRule="auto"/>
            </w:pPr>
            <w:r>
              <w:t>No existe la Ficha</w:t>
            </w:r>
            <w:r w:rsidR="00811883">
              <w:t>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  <w:tr w:rsidR="00811883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7B34" w:rsidRDefault="00CE7B34" w:rsidP="00CE7B34">
            <w:pPr>
              <w:spacing w:after="0" w:line="240" w:lineRule="auto"/>
            </w:pPr>
            <w:r>
              <w:t>GFP_1</w:t>
            </w:r>
          </w:p>
          <w:p w:rsidR="00811883" w:rsidRPr="000A2DCC" w:rsidRDefault="00811883" w:rsidP="00E92B5F">
            <w:pPr>
              <w:spacing w:after="0" w:line="240" w:lineRule="auto"/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11883" w:rsidRDefault="00CE7B34" w:rsidP="00CE7B34">
            <w:pPr>
              <w:spacing w:after="0" w:line="240" w:lineRule="auto"/>
            </w:pPr>
            <w:r>
              <w:t>Existe la Ficha</w:t>
            </w:r>
            <w:r>
              <w:t>. Ficha de Internación “creada”  con servicios especiales. Paciente con plan de obra social</w:t>
            </w:r>
            <w:r>
              <w:t>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11883" w:rsidRPr="000A2DCC" w:rsidRDefault="00CE7B34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11883" w:rsidRDefault="00CE7B34" w:rsidP="00E92B5F">
            <w:pPr>
              <w:snapToGrid w:val="0"/>
              <w:jc w:val="center"/>
            </w:pPr>
            <w:r>
              <w:t>1</w:t>
            </w:r>
          </w:p>
        </w:tc>
      </w:tr>
      <w:tr w:rsidR="00CE7B34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7B34" w:rsidRDefault="00CE7B34" w:rsidP="00CE7B34">
            <w:pPr>
              <w:spacing w:after="0" w:line="240" w:lineRule="auto"/>
            </w:pPr>
            <w:r>
              <w:t>GFP_2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E7B34" w:rsidRDefault="00CE7B34" w:rsidP="00CE7B34">
            <w:pPr>
              <w:spacing w:after="0" w:line="240" w:lineRule="auto"/>
            </w:pPr>
            <w:r>
              <w:t xml:space="preserve">Existe la Ficha. Ficha de Internación “creada”  con servicios especiales. Paciente </w:t>
            </w:r>
            <w:r>
              <w:t>sin</w:t>
            </w:r>
            <w:r>
              <w:t xml:space="preserve"> plan de obra social.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E7B34" w:rsidRPr="000A2DCC" w:rsidRDefault="00CE7B34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E7B34" w:rsidRDefault="00CE7B34" w:rsidP="00E92B5F">
            <w:pPr>
              <w:snapToGrid w:val="0"/>
              <w:jc w:val="center"/>
            </w:pPr>
            <w:r>
              <w:t>1</w:t>
            </w:r>
          </w:p>
        </w:tc>
      </w:tr>
      <w:tr w:rsidR="006130FB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130FB" w:rsidRDefault="00CE7B34" w:rsidP="00E92B5F">
            <w:pPr>
              <w:spacing w:after="0" w:line="240" w:lineRule="auto"/>
            </w:pPr>
            <w:r>
              <w:t>GFP_3</w:t>
            </w:r>
          </w:p>
          <w:p w:rsidR="00811883" w:rsidRPr="000A2DCC" w:rsidRDefault="00811883" w:rsidP="00E92B5F">
            <w:pPr>
              <w:spacing w:after="0" w:line="240" w:lineRule="auto"/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130FB" w:rsidRDefault="00CE7B34" w:rsidP="00CE7B34">
            <w:pPr>
              <w:spacing w:after="0" w:line="240" w:lineRule="auto"/>
            </w:pPr>
            <w:r>
              <w:t xml:space="preserve">Existe la Ficha. Ficha de Internación “creada”  </w:t>
            </w:r>
            <w:r>
              <w:t>sin</w:t>
            </w:r>
            <w:r>
              <w:t xml:space="preserve"> servicios especiales. Paciente </w:t>
            </w:r>
            <w:r>
              <w:t>con</w:t>
            </w:r>
            <w:r>
              <w:t xml:space="preserve"> plan de obra social.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130FB" w:rsidRPr="000A2DCC" w:rsidRDefault="006130FB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130FB" w:rsidRDefault="006130FB" w:rsidP="00E92B5F">
            <w:pPr>
              <w:snapToGrid w:val="0"/>
              <w:jc w:val="center"/>
            </w:pPr>
            <w:r>
              <w:t>1</w:t>
            </w:r>
          </w:p>
        </w:tc>
      </w:tr>
      <w:tr w:rsidR="004F056F" w:rsidTr="004F056F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F056F" w:rsidRPr="000A2DCC" w:rsidRDefault="00992B9E" w:rsidP="00E92B5F">
            <w:pPr>
              <w:spacing w:after="0" w:line="240" w:lineRule="auto"/>
            </w:pPr>
            <w:r>
              <w:t>GFP_4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CE7B34" w:rsidP="00CE7B34">
            <w:pPr>
              <w:snapToGrid w:val="0"/>
              <w:spacing w:after="0" w:line="240" w:lineRule="auto"/>
            </w:pPr>
            <w:r>
              <w:t xml:space="preserve">Existe la Ficha. Ficha de Internación “creada”  sin servicios especiales. Paciente </w:t>
            </w:r>
            <w:r>
              <w:t>sin</w:t>
            </w:r>
            <w:r>
              <w:t xml:space="preserve"> plan de obra social.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F056F" w:rsidRPr="000A2DCC" w:rsidRDefault="004F056F" w:rsidP="00E92B5F">
            <w:pPr>
              <w:snapToGrid w:val="0"/>
            </w:pPr>
            <w:r w:rsidRPr="000A2DCC">
              <w:t>Generar Factura Paciente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F056F" w:rsidRDefault="004F056F" w:rsidP="00E92B5F">
            <w:pPr>
              <w:snapToGrid w:val="0"/>
              <w:jc w:val="center"/>
            </w:pPr>
            <w:r>
              <w:t>1</w:t>
            </w:r>
          </w:p>
        </w:tc>
      </w:tr>
    </w:tbl>
    <w:p w:rsidR="004F056F" w:rsidRDefault="004F056F" w:rsidP="004F056F">
      <w:pPr>
        <w:spacing w:after="0" w:line="240" w:lineRule="auto"/>
        <w:rPr>
          <w:b/>
        </w:rPr>
      </w:pPr>
    </w:p>
    <w:p w:rsidR="00B964FC" w:rsidRDefault="00B964FC" w:rsidP="004F056F">
      <w:pPr>
        <w:spacing w:after="0" w:line="240" w:lineRule="auto"/>
        <w:rPr>
          <w:b/>
        </w:rPr>
      </w:pPr>
    </w:p>
    <w:tbl>
      <w:tblPr>
        <w:tblpPr w:leftFromText="141" w:rightFromText="141" w:vertAnchor="page" w:horzAnchor="margin" w:tblpY="871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18"/>
        <w:gridCol w:w="4407"/>
      </w:tblGrid>
      <w:tr w:rsidR="00536681" w:rsidRPr="00B12D8A" w:rsidTr="00536681">
        <w:trPr>
          <w:trHeight w:val="2065"/>
        </w:trPr>
        <w:tc>
          <w:tcPr>
            <w:tcW w:w="8825" w:type="dxa"/>
            <w:gridSpan w:val="2"/>
          </w:tcPr>
          <w:p w:rsidR="00536681" w:rsidRPr="00B12D8A" w:rsidRDefault="00536681" w:rsidP="00536681">
            <w:pPr>
              <w:rPr>
                <w:rFonts w:ascii="Cambria" w:hAnsi="Cambria" w:cs="Cambria"/>
                <w:b/>
                <w:bCs/>
                <w:lang w:val="es-CR"/>
              </w:rPr>
            </w:pPr>
            <w:r>
              <w:rPr>
                <w:rFonts w:ascii="Cambria" w:hAnsi="Cambria" w:cs="Cambria"/>
                <w:b/>
                <w:bCs/>
                <w:lang w:val="es-CR"/>
              </w:rPr>
              <w:lastRenderedPageBreak/>
              <w:t xml:space="preserve">ID de Caso de Prueba: </w:t>
            </w:r>
            <w:r>
              <w:t xml:space="preserve"> GFP_0</w:t>
            </w:r>
          </w:p>
          <w:p w:rsidR="00536681" w:rsidRPr="00B12D8A" w:rsidRDefault="00536681" w:rsidP="00536681">
            <w:pPr>
              <w:rPr>
                <w:rFonts w:ascii="Cambria" w:hAnsi="Cambria" w:cs="Cambria"/>
                <w:lang w:val="es-CR"/>
              </w:rPr>
            </w:pPr>
            <w:r w:rsidRPr="00B12D8A">
              <w:rPr>
                <w:rFonts w:ascii="Cambria" w:hAnsi="Cambria" w:cs="Cambria"/>
                <w:lang w:val="es-CR"/>
              </w:rPr>
              <w:t>Descripción del Escenario</w:t>
            </w:r>
            <w:r w:rsidR="00113326" w:rsidRPr="00B12D8A">
              <w:rPr>
                <w:rFonts w:ascii="Cambria" w:hAnsi="Cambria" w:cs="Cambria"/>
                <w:lang w:val="es-CR"/>
              </w:rPr>
              <w:t xml:space="preserve">: </w:t>
            </w:r>
            <w:r w:rsidR="00113326">
              <w:t>No</w:t>
            </w:r>
            <w:r>
              <w:t xml:space="preserve"> existe la Ficha</w:t>
            </w:r>
            <w:r w:rsidR="00EF579B">
              <w:t>.</w:t>
            </w:r>
          </w:p>
          <w:p w:rsidR="00536681" w:rsidRDefault="00536681" w:rsidP="00536681">
            <w:pPr>
              <w:rPr>
                <w:rFonts w:ascii="Cambria" w:hAnsi="Cambria" w:cs="Cambria"/>
                <w:lang w:val="es-CR"/>
              </w:rPr>
            </w:pPr>
            <w:r w:rsidRPr="00B12D8A">
              <w:rPr>
                <w:rFonts w:ascii="Cambria" w:hAnsi="Cambria" w:cs="Cambria"/>
                <w:lang w:val="es-CR"/>
              </w:rPr>
              <w:t xml:space="preserve">Construcción Relacionada: </w:t>
            </w:r>
            <w:r>
              <w:rPr>
                <w:b/>
              </w:rPr>
              <w:t xml:space="preserve"> </w:t>
            </w:r>
            <w:r>
              <w:t>1</w:t>
            </w:r>
          </w:p>
          <w:p w:rsidR="00536681" w:rsidRPr="00B12D8A" w:rsidRDefault="00536681" w:rsidP="00536681">
            <w:pPr>
              <w:rPr>
                <w:rFonts w:ascii="Cambria" w:hAnsi="Cambria" w:cs="Cambria"/>
                <w:lang w:val="es-CR"/>
              </w:rPr>
            </w:pPr>
            <w:r>
              <w:rPr>
                <w:rFonts w:ascii="Cambria" w:hAnsi="Cambria" w:cs="Cambria"/>
                <w:lang w:val="es-CR"/>
              </w:rPr>
              <w:t>CU Relacionado</w:t>
            </w:r>
            <w:r w:rsidRPr="00B12D8A">
              <w:rPr>
                <w:rFonts w:ascii="Cambria" w:hAnsi="Cambria" w:cs="Cambria"/>
                <w:lang w:val="es-CR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Generar Factura Paciente</w:t>
            </w:r>
          </w:p>
          <w:p w:rsidR="00536681" w:rsidRPr="00B12D8A" w:rsidRDefault="00536681" w:rsidP="00536681">
            <w:pPr>
              <w:rPr>
                <w:rFonts w:ascii="Cambria" w:hAnsi="Cambria" w:cs="Cambria"/>
                <w:lang w:val="es-CR"/>
              </w:rPr>
            </w:pPr>
            <w:r w:rsidRPr="00B12D8A">
              <w:rPr>
                <w:rFonts w:ascii="Cambria" w:hAnsi="Cambria" w:cs="Cambria"/>
                <w:lang w:val="es-CR"/>
              </w:rPr>
              <w:t>Datos de Entrada:</w:t>
            </w:r>
            <w:r>
              <w:t xml:space="preserve"> N° Ficha de Internación</w:t>
            </w:r>
            <w:r w:rsidR="00113326">
              <w:t xml:space="preserve"> </w:t>
            </w:r>
            <w:r>
              <w:t>=</w:t>
            </w:r>
            <w:r w:rsidR="00113326">
              <w:t xml:space="preserve"> </w:t>
            </w:r>
            <w:r>
              <w:t>9</w:t>
            </w:r>
          </w:p>
          <w:p w:rsidR="00536681" w:rsidRPr="00B12D8A" w:rsidRDefault="00536681" w:rsidP="00536681">
            <w:pPr>
              <w:rPr>
                <w:rFonts w:ascii="Cambria" w:hAnsi="Cambria" w:cs="Cambria"/>
                <w:lang w:val="es-CR"/>
              </w:rPr>
            </w:pPr>
            <w:r w:rsidRPr="00B12D8A">
              <w:rPr>
                <w:rFonts w:ascii="Cambria" w:hAnsi="Cambria" w:cs="Cambria"/>
                <w:lang w:val="es-CR"/>
              </w:rPr>
              <w:t xml:space="preserve">Estado Inicial:                           </w:t>
            </w:r>
          </w:p>
          <w:p w:rsidR="00536681" w:rsidRPr="00B12D8A" w:rsidRDefault="00536681" w:rsidP="00536681">
            <w:pPr>
              <w:rPr>
                <w:rFonts w:ascii="Cambria" w:hAnsi="Cambria" w:cs="Cambria"/>
                <w:lang w:val="es-CR"/>
              </w:rPr>
            </w:pPr>
            <w:r w:rsidRPr="00B12D8A">
              <w:rPr>
                <w:rFonts w:ascii="Cambria" w:hAnsi="Cambria" w:cs="Cambria"/>
                <w:lang w:val="es-CR"/>
              </w:rPr>
              <w:t xml:space="preserve">Caso de uso para control del estado final: </w:t>
            </w:r>
          </w:p>
        </w:tc>
      </w:tr>
      <w:tr w:rsidR="00536681" w:rsidRPr="00B12D8A" w:rsidTr="00536681">
        <w:trPr>
          <w:trHeight w:val="415"/>
        </w:trPr>
        <w:tc>
          <w:tcPr>
            <w:tcW w:w="4418" w:type="dxa"/>
          </w:tcPr>
          <w:p w:rsidR="00536681" w:rsidRPr="00B12D8A" w:rsidRDefault="00536681" w:rsidP="00536681">
            <w:pPr>
              <w:jc w:val="center"/>
              <w:rPr>
                <w:rFonts w:ascii="Cambria" w:hAnsi="Cambria" w:cs="Cambria"/>
                <w:lang w:val="es-CR"/>
              </w:rPr>
            </w:pPr>
            <w:r w:rsidRPr="00B12D8A">
              <w:rPr>
                <w:rFonts w:ascii="Cambria" w:hAnsi="Cambria" w:cs="Cambria"/>
                <w:lang w:val="es-CR"/>
              </w:rPr>
              <w:t>Procedimiento  de Prueba</w:t>
            </w:r>
          </w:p>
        </w:tc>
        <w:tc>
          <w:tcPr>
            <w:tcW w:w="4407" w:type="dxa"/>
          </w:tcPr>
          <w:p w:rsidR="00536681" w:rsidRPr="00B12D8A" w:rsidRDefault="00536681" w:rsidP="00536681">
            <w:pPr>
              <w:tabs>
                <w:tab w:val="left" w:pos="1534"/>
              </w:tabs>
              <w:jc w:val="center"/>
              <w:rPr>
                <w:rFonts w:ascii="Cambria" w:hAnsi="Cambria" w:cs="Cambria"/>
                <w:lang w:val="es-CR"/>
              </w:rPr>
            </w:pPr>
            <w:r w:rsidRPr="00B12D8A">
              <w:rPr>
                <w:rFonts w:ascii="Cambria" w:hAnsi="Cambria" w:cs="Cambria"/>
                <w:lang w:val="es-CR"/>
              </w:rPr>
              <w:t>Resultado Esperado</w:t>
            </w:r>
          </w:p>
        </w:tc>
      </w:tr>
      <w:tr w:rsidR="00536681" w:rsidRPr="00B12D8A" w:rsidTr="00536681">
        <w:trPr>
          <w:trHeight w:val="379"/>
        </w:trPr>
        <w:tc>
          <w:tcPr>
            <w:tcW w:w="4418" w:type="dxa"/>
          </w:tcPr>
          <w:p w:rsidR="00536681" w:rsidRPr="00DC75F6" w:rsidRDefault="00536681" w:rsidP="00536681">
            <w:pPr>
              <w:autoSpaceDE w:val="0"/>
              <w:spacing w:after="0" w:line="240" w:lineRule="auto"/>
              <w:ind w:left="426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Estado inicial:</w:t>
            </w:r>
          </w:p>
          <w:p w:rsidR="00536681" w:rsidRPr="00DC75F6" w:rsidRDefault="00536681" w:rsidP="00536681">
            <w:pPr>
              <w:numPr>
                <w:ilvl w:val="0"/>
                <w:numId w:val="2"/>
              </w:numPr>
              <w:autoSpaceDE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Que haya una ficha de internación en estado Creada.</w:t>
            </w:r>
          </w:p>
          <w:p w:rsidR="00536681" w:rsidRPr="00DC75F6" w:rsidRDefault="00536681" w:rsidP="00536681">
            <w:pPr>
              <w:autoSpaceDE w:val="0"/>
              <w:spacing w:after="0" w:line="240" w:lineRule="auto"/>
              <w:ind w:left="1776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36681" w:rsidRPr="00DC75F6" w:rsidRDefault="00536681" w:rsidP="00536681">
            <w:pPr>
              <w:autoSpaceDE w:val="0"/>
              <w:spacing w:after="0" w:line="240" w:lineRule="auto"/>
              <w:ind w:left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Estado final:</w:t>
            </w:r>
          </w:p>
          <w:p w:rsidR="00536681" w:rsidRPr="00DC75F6" w:rsidRDefault="00B044FD" w:rsidP="00536681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</w:t>
            </w:r>
            <w:r w:rsidR="00536681" w:rsidRPr="00DC75F6">
              <w:rPr>
                <w:rFonts w:asciiTheme="minorHAnsi" w:hAnsiTheme="minorHAnsi" w:cstheme="minorHAnsi"/>
                <w:sz w:val="20"/>
                <w:szCs w:val="20"/>
              </w:rPr>
              <w:t xml:space="preserve">rea la Factura. </w:t>
            </w:r>
          </w:p>
          <w:p w:rsidR="00536681" w:rsidRPr="00B12D8A" w:rsidRDefault="00536681" w:rsidP="00536681">
            <w:pPr>
              <w:rPr>
                <w:rFonts w:ascii="Cambria" w:hAnsi="Cambria" w:cs="Cambria"/>
                <w:lang w:val="es-CR"/>
              </w:rPr>
            </w:pPr>
          </w:p>
          <w:p w:rsidR="00536681" w:rsidRPr="00B12D8A" w:rsidRDefault="00536681" w:rsidP="00536681">
            <w:pPr>
              <w:rPr>
                <w:rFonts w:ascii="Cambria" w:hAnsi="Cambria" w:cs="Cambria"/>
                <w:lang w:val="es-CR"/>
              </w:rPr>
            </w:pPr>
          </w:p>
        </w:tc>
        <w:tc>
          <w:tcPr>
            <w:tcW w:w="4407" w:type="dxa"/>
          </w:tcPr>
          <w:p w:rsidR="00536681" w:rsidRPr="00DC75F6" w:rsidRDefault="00B044FD" w:rsidP="00536681">
            <w:pPr>
              <w:pStyle w:val="Prrafodelista"/>
              <w:numPr>
                <w:ilvl w:val="0"/>
                <w:numId w:val="11"/>
              </w:numPr>
              <w:autoSpaceDE w:val="0"/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Muestra “No existe la ficha”</w:t>
            </w:r>
          </w:p>
          <w:p w:rsidR="00536681" w:rsidRPr="00B12D8A" w:rsidRDefault="00536681" w:rsidP="00536681">
            <w:pPr>
              <w:rPr>
                <w:rFonts w:ascii="Cambria" w:hAnsi="Cambria" w:cs="Cambria"/>
                <w:lang w:val="es-CR"/>
              </w:rPr>
            </w:pPr>
          </w:p>
        </w:tc>
      </w:tr>
      <w:tr w:rsidR="00536681" w:rsidRPr="00B12D8A" w:rsidTr="00D77D73">
        <w:trPr>
          <w:trHeight w:val="379"/>
        </w:trPr>
        <w:tc>
          <w:tcPr>
            <w:tcW w:w="8825" w:type="dxa"/>
            <w:gridSpan w:val="2"/>
          </w:tcPr>
          <w:p w:rsidR="00536681" w:rsidRPr="009B3CC9" w:rsidRDefault="00536681" w:rsidP="00536681">
            <w:pPr>
              <w:autoSpaceDE w:val="0"/>
              <w:spacing w:after="0" w:line="240" w:lineRule="auto"/>
              <w:ind w:left="708"/>
              <w:jc w:val="center"/>
            </w:pPr>
            <w:r w:rsidRPr="009B3CC9">
              <w:rPr>
                <w:b/>
              </w:rPr>
              <w:t>Procedimiento de Control del Resultado</w:t>
            </w:r>
          </w:p>
          <w:p w:rsidR="00536681" w:rsidRPr="00DC75F6" w:rsidRDefault="00536681" w:rsidP="00536681">
            <w:pPr>
              <w:pStyle w:val="Prrafodelista"/>
              <w:autoSpaceDE w:val="0"/>
              <w:spacing w:after="0" w:line="240" w:lineRule="auto"/>
              <w:ind w:left="106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6681" w:rsidRPr="00B12D8A" w:rsidTr="00D35DE8">
        <w:trPr>
          <w:trHeight w:val="379"/>
        </w:trPr>
        <w:tc>
          <w:tcPr>
            <w:tcW w:w="8825" w:type="dxa"/>
            <w:gridSpan w:val="2"/>
          </w:tcPr>
          <w:p w:rsidR="00536681" w:rsidRPr="00832242" w:rsidRDefault="00832242" w:rsidP="00B044F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medio del caso de uso </w:t>
            </w:r>
            <w:r w:rsidR="00B044FD">
              <w:rPr>
                <w:rFonts w:asciiTheme="minorHAnsi" w:hAnsiTheme="minorHAnsi" w:cstheme="minorHAnsi"/>
                <w:sz w:val="20"/>
                <w:szCs w:val="20"/>
              </w:rPr>
              <w:t>Consultar Facturación verifica que no exista una factura para el número de ficha 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:rsidR="004F056F" w:rsidRPr="000C00B9" w:rsidRDefault="004F056F" w:rsidP="004F056F">
      <w:pPr>
        <w:pStyle w:val="Prrafodelista1"/>
        <w:spacing w:after="0" w:line="240" w:lineRule="auto"/>
        <w:ind w:left="0"/>
      </w:pPr>
    </w:p>
    <w:tbl>
      <w:tblPr>
        <w:tblStyle w:val="Tablaconcuadrcula"/>
        <w:tblpPr w:leftFromText="141" w:rightFromText="141" w:vertAnchor="text" w:horzAnchor="margin" w:tblpY="183"/>
        <w:tblW w:w="8885" w:type="dxa"/>
        <w:tblLook w:val="04A0" w:firstRow="1" w:lastRow="0" w:firstColumn="1" w:lastColumn="0" w:noHBand="0" w:noVBand="1"/>
      </w:tblPr>
      <w:tblGrid>
        <w:gridCol w:w="4441"/>
        <w:gridCol w:w="4444"/>
      </w:tblGrid>
      <w:tr w:rsidR="00AA2EC5" w:rsidTr="00AA2EC5">
        <w:trPr>
          <w:trHeight w:val="2345"/>
        </w:trPr>
        <w:tc>
          <w:tcPr>
            <w:tcW w:w="8885" w:type="dxa"/>
            <w:gridSpan w:val="2"/>
          </w:tcPr>
          <w:p w:rsidR="00AA2EC5" w:rsidRDefault="00AA2EC5" w:rsidP="00AA2EC5">
            <w:pPr>
              <w:pStyle w:val="Prrafodelista1"/>
              <w:ind w:left="0"/>
            </w:pPr>
            <w:bookmarkStart w:id="3" w:name="OLE_LINK33"/>
            <w:bookmarkStart w:id="4" w:name="OLE_LINK34"/>
            <w:r>
              <w:rPr>
                <w:b/>
              </w:rPr>
              <w:t xml:space="preserve">Identificación del Caso de Prueba: </w:t>
            </w:r>
            <w:r>
              <w:t>GFP_1</w:t>
            </w:r>
          </w:p>
          <w:p w:rsidR="00AA2EC5" w:rsidRDefault="00AA2EC5" w:rsidP="00AA2EC5">
            <w:pPr>
              <w:snapToGrid w:val="0"/>
            </w:pPr>
            <w:r>
              <w:rPr>
                <w:b/>
              </w:rPr>
              <w:t xml:space="preserve">Descripción del escenario: </w:t>
            </w:r>
            <w:r>
              <w:t>Existe la Ficha. Ficha de Internación “creada”  con servicios especiales. Paciente con plan de obra social.</w:t>
            </w:r>
          </w:p>
          <w:p w:rsidR="00AA2EC5" w:rsidRDefault="00AA2EC5" w:rsidP="00AA2EC5">
            <w:pPr>
              <w:snapToGrid w:val="0"/>
            </w:pPr>
            <w:r>
              <w:rPr>
                <w:b/>
              </w:rPr>
              <w:t xml:space="preserve">Construcción Relacionada: </w:t>
            </w:r>
            <w:r>
              <w:t>1</w:t>
            </w:r>
          </w:p>
          <w:p w:rsidR="00AA2EC5" w:rsidRDefault="00AA2EC5" w:rsidP="00AA2EC5">
            <w:pPr>
              <w:pStyle w:val="Prrafodelista1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</w:rPr>
              <w:t xml:space="preserve">Caso de Uso Relacionado: </w:t>
            </w:r>
            <w:r>
              <w:rPr>
                <w:rFonts w:ascii="Arial" w:hAnsi="Arial" w:cs="Arial"/>
                <w:sz w:val="20"/>
                <w:szCs w:val="20"/>
              </w:rPr>
              <w:t>Generar Factura Paciente</w:t>
            </w:r>
          </w:p>
          <w:p w:rsidR="00AA2EC5" w:rsidRDefault="00AA2EC5" w:rsidP="00AA2EC5">
            <w:pPr>
              <w:pStyle w:val="Prrafodelista1"/>
              <w:ind w:left="0"/>
            </w:pPr>
            <w:r>
              <w:rPr>
                <w:b/>
              </w:rPr>
              <w:t xml:space="preserve">Datos de Entrada: </w:t>
            </w:r>
            <w:r>
              <w:t>N° Ficha de Internación = 10</w:t>
            </w:r>
          </w:p>
          <w:p w:rsidR="00AA2EC5" w:rsidRDefault="00AA2EC5" w:rsidP="00AA2EC5">
            <w:pPr>
              <w:pStyle w:val="Prrafodelista1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/>
              </w:rPr>
              <w:t xml:space="preserve">Estado Inicial: </w:t>
            </w:r>
          </w:p>
          <w:p w:rsidR="00AA2EC5" w:rsidRDefault="00AA2EC5" w:rsidP="00AA2EC5">
            <w:pPr>
              <w:pStyle w:val="Prrafodelista"/>
              <w:autoSpaceDE w:val="0"/>
              <w:ind w:left="0"/>
            </w:pPr>
          </w:p>
        </w:tc>
      </w:tr>
      <w:tr w:rsidR="00AA2EC5" w:rsidTr="00AA2EC5">
        <w:trPr>
          <w:trHeight w:val="279"/>
        </w:trPr>
        <w:tc>
          <w:tcPr>
            <w:tcW w:w="4441" w:type="dxa"/>
          </w:tcPr>
          <w:p w:rsidR="00AA2EC5" w:rsidRDefault="00AA2EC5" w:rsidP="00AA2EC5">
            <w:pPr>
              <w:pStyle w:val="Prrafodelista"/>
              <w:autoSpaceDE w:val="0"/>
              <w:ind w:left="0"/>
            </w:pPr>
            <w:r>
              <w:t>Procedimiento de Prueba</w:t>
            </w:r>
          </w:p>
        </w:tc>
        <w:tc>
          <w:tcPr>
            <w:tcW w:w="4444" w:type="dxa"/>
          </w:tcPr>
          <w:p w:rsidR="00AA2EC5" w:rsidRDefault="00AA2EC5" w:rsidP="00AA2EC5">
            <w:pPr>
              <w:pStyle w:val="Prrafodelista"/>
              <w:autoSpaceDE w:val="0"/>
              <w:ind w:left="0"/>
            </w:pPr>
            <w:r>
              <w:t>Resultado Esperado</w:t>
            </w:r>
          </w:p>
        </w:tc>
      </w:tr>
      <w:tr w:rsidR="00AA2EC5" w:rsidTr="00AA2EC5">
        <w:trPr>
          <w:trHeight w:val="2687"/>
        </w:trPr>
        <w:tc>
          <w:tcPr>
            <w:tcW w:w="4441" w:type="dxa"/>
          </w:tcPr>
          <w:p w:rsidR="00AA2EC5" w:rsidRPr="00DC75F6" w:rsidRDefault="00AA2EC5" w:rsidP="00AA2EC5">
            <w:pPr>
              <w:autoSpaceDE w:val="0"/>
              <w:ind w:left="1416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Estado inicial:</w:t>
            </w:r>
          </w:p>
          <w:p w:rsidR="00AA2EC5" w:rsidRPr="00DC75F6" w:rsidRDefault="00AA2EC5" w:rsidP="00AA2EC5">
            <w:pPr>
              <w:numPr>
                <w:ilvl w:val="0"/>
                <w:numId w:val="2"/>
              </w:numPr>
              <w:autoSpaceDE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Que haya una ficha de internación en estado Creada.</w:t>
            </w:r>
          </w:p>
          <w:p w:rsidR="00AA2EC5" w:rsidRPr="00DC75F6" w:rsidRDefault="00AA2EC5" w:rsidP="00AA2EC5">
            <w:pPr>
              <w:autoSpaceDE w:val="0"/>
              <w:ind w:left="1776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A2EC5" w:rsidRPr="00DC75F6" w:rsidRDefault="00AA2EC5" w:rsidP="00AA2EC5">
            <w:pPr>
              <w:autoSpaceDE w:val="0"/>
              <w:ind w:left="1416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Estado final:</w:t>
            </w:r>
          </w:p>
          <w:p w:rsidR="00AA2EC5" w:rsidRDefault="00AA2EC5" w:rsidP="00AA2EC5">
            <w:pPr>
              <w:numPr>
                <w:ilvl w:val="0"/>
                <w:numId w:val="2"/>
              </w:numPr>
              <w:suppressAutoHyphens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 xml:space="preserve">No crea la factura ni cambia de estado la ficha ni la cama. </w:t>
            </w:r>
          </w:p>
          <w:p w:rsidR="00AA2EC5" w:rsidRDefault="00AA2EC5" w:rsidP="00AA2EC5">
            <w:pPr>
              <w:pStyle w:val="Prrafodelista"/>
              <w:autoSpaceDE w:val="0"/>
              <w:ind w:left="0"/>
            </w:pPr>
          </w:p>
        </w:tc>
        <w:tc>
          <w:tcPr>
            <w:tcW w:w="4444" w:type="dxa"/>
          </w:tcPr>
          <w:p w:rsidR="00AA2EC5" w:rsidRPr="00DC75F6" w:rsidRDefault="00AA2EC5" w:rsidP="00AA2EC5">
            <w:pPr>
              <w:pStyle w:val="Prrafodelista"/>
              <w:numPr>
                <w:ilvl w:val="0"/>
                <w:numId w:val="11"/>
              </w:numPr>
              <w:autoSpaceDE w:val="0"/>
              <w:rPr>
                <w:rFonts w:asciiTheme="minorHAnsi" w:hAnsiTheme="minorHAnsi" w:cstheme="minorHAnsi"/>
              </w:rPr>
            </w:pPr>
            <w:r w:rsidRPr="00DC75F6">
              <w:rPr>
                <w:rFonts w:asciiTheme="minorHAnsi" w:hAnsiTheme="minorHAnsi" w:cstheme="minorHAnsi"/>
                <w:sz w:val="20"/>
                <w:szCs w:val="20"/>
              </w:rPr>
              <w:t>Muestra un Cartel que dice: “No hay fichas para Facturar”</w:t>
            </w:r>
          </w:p>
          <w:p w:rsidR="00AA2EC5" w:rsidRDefault="00AA2EC5" w:rsidP="00AA2EC5">
            <w:pPr>
              <w:pStyle w:val="Prrafodelista"/>
              <w:autoSpaceDE w:val="0"/>
              <w:ind w:left="0"/>
            </w:pPr>
          </w:p>
        </w:tc>
      </w:tr>
      <w:tr w:rsidR="00AA2EC5" w:rsidTr="00D344A7">
        <w:trPr>
          <w:trHeight w:val="295"/>
        </w:trPr>
        <w:tc>
          <w:tcPr>
            <w:tcW w:w="8885" w:type="dxa"/>
            <w:gridSpan w:val="2"/>
          </w:tcPr>
          <w:p w:rsidR="00AA2EC5" w:rsidRDefault="00AA2EC5" w:rsidP="00AA2EC5">
            <w:pPr>
              <w:pStyle w:val="Prrafodelista"/>
              <w:autoSpaceDE w:val="0"/>
              <w:ind w:left="0"/>
              <w:jc w:val="center"/>
            </w:pPr>
            <w:r w:rsidRPr="009B3CC9">
              <w:rPr>
                <w:b/>
              </w:rPr>
              <w:t>Procedimiento de Control del Resultado</w:t>
            </w:r>
          </w:p>
        </w:tc>
      </w:tr>
      <w:tr w:rsidR="00AA2EC5" w:rsidTr="00FF3F47">
        <w:trPr>
          <w:trHeight w:val="279"/>
        </w:trPr>
        <w:tc>
          <w:tcPr>
            <w:tcW w:w="8885" w:type="dxa"/>
            <w:gridSpan w:val="2"/>
          </w:tcPr>
          <w:p w:rsidR="00AA2EC5" w:rsidRDefault="00AA2EC5" w:rsidP="00AA2EC5">
            <w:pPr>
              <w:pStyle w:val="Prrafodelista"/>
              <w:autoSpaceDE w:val="0"/>
              <w:ind w:left="0"/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medio del caso de uso Consultar Facturación verifica que  exista una factura para el número de ficha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10, x</w:t>
            </w:r>
          </w:p>
        </w:tc>
      </w:tr>
    </w:tbl>
    <w:p w:rsidR="004F056F" w:rsidRDefault="004F056F" w:rsidP="004F056F">
      <w:pPr>
        <w:pStyle w:val="Prrafodelista1"/>
        <w:spacing w:after="0" w:line="240" w:lineRule="auto"/>
        <w:ind w:left="0"/>
      </w:pPr>
    </w:p>
    <w:p w:rsidR="005B3DB8" w:rsidRPr="005B3DB8" w:rsidRDefault="005B3DB8" w:rsidP="005B3DB8">
      <w:pPr>
        <w:pStyle w:val="Prrafodelista"/>
        <w:autoSpaceDE w:val="0"/>
        <w:spacing w:after="0" w:line="240" w:lineRule="auto"/>
        <w:ind w:left="1068"/>
      </w:pPr>
    </w:p>
    <w:bookmarkEnd w:id="0"/>
    <w:bookmarkEnd w:id="1"/>
    <w:bookmarkEnd w:id="3"/>
    <w:bookmarkEnd w:id="4"/>
    <w:p w:rsidR="00AA2EC5" w:rsidRPr="00DC75F6" w:rsidRDefault="00AA2EC5" w:rsidP="00AA2EC5">
      <w:p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C13C7F" w:rsidRDefault="00C13C7F" w:rsidP="006130FB">
      <w:pPr>
        <w:pStyle w:val="Prrafodelista1"/>
        <w:spacing w:after="0" w:line="240" w:lineRule="auto"/>
        <w:ind w:left="0"/>
        <w:rPr>
          <w:b/>
        </w:rPr>
      </w:pPr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GFP_2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 w:rsidRPr="000A2DCC">
        <w:t>No existe la Ficha,</w:t>
      </w:r>
      <w:r>
        <w:t xml:space="preserve"> hay Fichas en estado “Creada”,</w:t>
      </w:r>
      <w:r w:rsidRPr="000A2DCC">
        <w:t xml:space="preserve"> si tiene plan.</w:t>
      </w:r>
    </w:p>
    <w:p w:rsidR="006130FB" w:rsidRDefault="006130FB" w:rsidP="006130FB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6130FB" w:rsidRDefault="006130FB" w:rsidP="006130FB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Internación=10</w:t>
      </w:r>
    </w:p>
    <w:p w:rsidR="006130FB" w:rsidRDefault="006130FB" w:rsidP="006130FB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6130FB" w:rsidRDefault="006130FB" w:rsidP="006130FB">
      <w:pPr>
        <w:pStyle w:val="Prrafodelista1"/>
        <w:spacing w:after="0" w:line="240" w:lineRule="auto"/>
        <w:ind w:left="0"/>
      </w:pPr>
    </w:p>
    <w:p w:rsidR="006130FB" w:rsidRPr="009B3CC9" w:rsidRDefault="006130FB" w:rsidP="006130FB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 N° 9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No existe la Ficha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listado de fichas en estado “Creada” con los datos del Paciente.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Selecciona la Ficha correspondiente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el paciente si tiene plan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Busca la fecha del convenio, para tomar el porcentaje de </w:t>
      </w:r>
      <w:proofErr w:type="spellStart"/>
      <w:r w:rsidRPr="00DC75F6">
        <w:rPr>
          <w:rFonts w:asciiTheme="minorHAnsi" w:hAnsiTheme="minorHAnsi" w:cstheme="minorHAnsi"/>
          <w:sz w:val="20"/>
          <w:szCs w:val="20"/>
        </w:rPr>
        <w:t>coseguro</w:t>
      </w:r>
      <w:proofErr w:type="spellEnd"/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Calcula el total.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los servicios adicionales correspondientes a la ficha de internación y los costos de servicio correspondientes a la fecha de la ficha de internación.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Genera un total general.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Presiona “Generar Factura”.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Asigna a la factura el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>”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Asocia a la factura la ficha de internación.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6130FB" w:rsidRPr="00DC75F6" w:rsidRDefault="006130FB" w:rsidP="006130FB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p w:rsidR="006130FB" w:rsidRPr="005B3DB8" w:rsidRDefault="006130FB" w:rsidP="00FD149C">
      <w:pPr>
        <w:pStyle w:val="Prrafodelista"/>
        <w:ind w:left="1211"/>
        <w:rPr>
          <w:rFonts w:ascii="Times New Roman" w:hAnsi="Times New Roman" w:cs="Times New Roman"/>
          <w:sz w:val="20"/>
          <w:szCs w:val="20"/>
        </w:rPr>
      </w:pPr>
    </w:p>
    <w:p w:rsidR="006130FB" w:rsidRPr="009B3CC9" w:rsidRDefault="006130FB" w:rsidP="006130FB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6130FB" w:rsidRPr="005B3DB8" w:rsidRDefault="006130FB" w:rsidP="00FD149C">
      <w:pPr>
        <w:pStyle w:val="Prrafodelista"/>
        <w:autoSpaceDE w:val="0"/>
        <w:spacing w:after="0" w:line="240" w:lineRule="auto"/>
        <w:ind w:left="1068"/>
      </w:pPr>
    </w:p>
    <w:p w:rsidR="006130FB" w:rsidRPr="005B3DB8" w:rsidRDefault="006130FB" w:rsidP="006130FB">
      <w:pPr>
        <w:pStyle w:val="Prrafodelista"/>
        <w:autoSpaceDE w:val="0"/>
        <w:spacing w:after="0" w:line="240" w:lineRule="auto"/>
        <w:ind w:left="1068"/>
      </w:pPr>
    </w:p>
    <w:p w:rsidR="006130FB" w:rsidRPr="009B3CC9" w:rsidRDefault="006130FB" w:rsidP="006130FB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6130FB" w:rsidRPr="00DC75F6" w:rsidRDefault="006130FB" w:rsidP="006130FB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haya una ficha de internación en estado Creada.</w:t>
      </w:r>
    </w:p>
    <w:p w:rsidR="00FD149C" w:rsidRPr="00DC75F6" w:rsidRDefault="00FD149C" w:rsidP="006130FB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tenga Plan el paciente</w:t>
      </w:r>
    </w:p>
    <w:p w:rsidR="006130FB" w:rsidRPr="00DC75F6" w:rsidRDefault="006130FB" w:rsidP="006130FB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6130FB" w:rsidRPr="00DC75F6" w:rsidRDefault="006130FB" w:rsidP="006130FB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Ficha en estado “facturada”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lastRenderedPageBreak/>
        <w:t>- 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Cama en estado “Disponible”.</w:t>
      </w:r>
    </w:p>
    <w:p w:rsidR="00C13C7F" w:rsidRDefault="00C13C7F" w:rsidP="00FD149C">
      <w:pPr>
        <w:pStyle w:val="Prrafodelista1"/>
        <w:spacing w:after="0" w:line="240" w:lineRule="auto"/>
        <w:ind w:left="0"/>
        <w:rPr>
          <w:b/>
        </w:rPr>
      </w:pP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GFP_3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 w:rsidRPr="000A2DCC">
        <w:t>Si existe la Ficha, el estado es Facturada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Internación=1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FD149C" w:rsidRDefault="00FD149C" w:rsidP="00FD149C">
      <w:pPr>
        <w:pStyle w:val="Prrafodelista1"/>
        <w:spacing w:after="0" w:line="240" w:lineRule="auto"/>
        <w:ind w:left="0"/>
      </w:pPr>
    </w:p>
    <w:p w:rsidR="00FD149C" w:rsidRPr="009B3CC9" w:rsidRDefault="00FD149C" w:rsidP="00FD149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FD149C" w:rsidRDefault="00FD149C" w:rsidP="00FD149C">
      <w:pPr>
        <w:autoSpaceDE w:val="0"/>
        <w:spacing w:after="0" w:line="240" w:lineRule="auto"/>
        <w:ind w:left="348"/>
        <w:rPr>
          <w:rFonts w:ascii="Times New Roman" w:hAnsi="Times New Roman"/>
          <w:sz w:val="20"/>
          <w:szCs w:val="20"/>
        </w:rPr>
      </w:pP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internación.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existe la ficha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estado de la ficha de Internación es “Creada”.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El estado de la Ficha es “Facturada”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: “La ficha de internación ya está Facturada”</w:t>
      </w:r>
    </w:p>
    <w:p w:rsidR="00FD149C" w:rsidRPr="00DC75F6" w:rsidRDefault="00FD149C" w:rsidP="00FD149C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Fin C.U</w:t>
      </w:r>
    </w:p>
    <w:p w:rsidR="00FD149C" w:rsidRPr="00FD149C" w:rsidRDefault="00FD149C" w:rsidP="00FD149C">
      <w:pPr>
        <w:autoSpaceDE w:val="0"/>
        <w:spacing w:after="0" w:line="240" w:lineRule="auto"/>
        <w:ind w:left="348"/>
        <w:rPr>
          <w:rFonts w:ascii="Times New Roman" w:hAnsi="Times New Roman"/>
          <w:sz w:val="20"/>
          <w:szCs w:val="20"/>
        </w:rPr>
      </w:pPr>
    </w:p>
    <w:p w:rsidR="00FD149C" w:rsidRPr="00FD149C" w:rsidRDefault="00FD149C" w:rsidP="00FD149C">
      <w:pPr>
        <w:pStyle w:val="Prrafodelista"/>
        <w:autoSpaceDE w:val="0"/>
        <w:spacing w:after="0" w:line="240" w:lineRule="auto"/>
        <w:ind w:left="708"/>
        <w:rPr>
          <w:rFonts w:ascii="Times New Roman" w:hAnsi="Times New Roman"/>
          <w:sz w:val="20"/>
          <w:szCs w:val="20"/>
        </w:rPr>
      </w:pPr>
    </w:p>
    <w:p w:rsidR="00FD149C" w:rsidRPr="009B3CC9" w:rsidRDefault="00FD149C" w:rsidP="00FD149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Muestra un Cartel que dice: “La ficha de internación ya está Facturada”</w:t>
      </w:r>
    </w:p>
    <w:p w:rsidR="00FD149C" w:rsidRPr="005B3DB8" w:rsidRDefault="00FD149C" w:rsidP="00FD149C">
      <w:pPr>
        <w:pStyle w:val="Prrafodelista"/>
        <w:autoSpaceDE w:val="0"/>
        <w:spacing w:after="0" w:line="240" w:lineRule="auto"/>
        <w:ind w:left="1068"/>
      </w:pPr>
    </w:p>
    <w:p w:rsidR="00FD149C" w:rsidRPr="009B3CC9" w:rsidRDefault="00FD149C" w:rsidP="00FD149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FD149C" w:rsidRPr="00DC75F6" w:rsidRDefault="00FD149C" w:rsidP="00FD149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haya una ficha de internación en estado Creada.</w:t>
      </w:r>
    </w:p>
    <w:p w:rsidR="00FD149C" w:rsidRPr="00DC75F6" w:rsidRDefault="00FD149C" w:rsidP="00FD149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FD149C" w:rsidRPr="00DC75F6" w:rsidRDefault="00FD149C" w:rsidP="00FD149C">
      <w:pPr>
        <w:numPr>
          <w:ilvl w:val="0"/>
          <w:numId w:val="2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No crea la factura ni cambia de estado la ficha ni la cama. </w:t>
      </w:r>
    </w:p>
    <w:p w:rsidR="00FD149C" w:rsidRPr="00DC75F6" w:rsidRDefault="00FD149C" w:rsidP="00FD149C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GFP_4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Existe</w:t>
      </w:r>
      <w:r w:rsidRPr="000A2DCC">
        <w:t xml:space="preserve"> la Ficha,</w:t>
      </w:r>
      <w:r>
        <w:t xml:space="preserve"> el estado es “Creada”, </w:t>
      </w:r>
      <w:r w:rsidR="00AB6B6D">
        <w:t>no</w:t>
      </w:r>
      <w:r w:rsidRPr="000A2DCC">
        <w:t xml:space="preserve">  tiene plan.</w:t>
      </w:r>
    </w:p>
    <w:p w:rsidR="00FD149C" w:rsidRDefault="00FD149C" w:rsidP="00FD149C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FD149C" w:rsidRDefault="00FD149C" w:rsidP="00FD149C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</w:t>
      </w:r>
      <w:r w:rsidR="00AB6B6D">
        <w:t>2</w:t>
      </w:r>
    </w:p>
    <w:p w:rsidR="00FD149C" w:rsidRDefault="00FD149C" w:rsidP="00FD149C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FD149C" w:rsidRDefault="00FD149C" w:rsidP="00FD149C">
      <w:pPr>
        <w:pStyle w:val="Prrafodelista1"/>
        <w:spacing w:after="0" w:line="240" w:lineRule="auto"/>
        <w:ind w:left="0"/>
      </w:pPr>
    </w:p>
    <w:p w:rsidR="00FD149C" w:rsidRPr="009B3CC9" w:rsidRDefault="00FD149C" w:rsidP="00FD149C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FD149C" w:rsidRPr="00DC75F6" w:rsidRDefault="00FD149C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FD149C" w:rsidRPr="00DC75F6" w:rsidRDefault="00FD149C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</w:t>
      </w:r>
      <w:r w:rsidR="00AB6B6D" w:rsidRPr="00DC75F6">
        <w:rPr>
          <w:rFonts w:asciiTheme="minorHAnsi" w:hAnsiTheme="minorHAnsi" w:cstheme="minorHAnsi"/>
          <w:sz w:val="20"/>
          <w:szCs w:val="20"/>
        </w:rPr>
        <w:t>sca la Ficha de Internación N° 2</w:t>
      </w:r>
    </w:p>
    <w:p w:rsidR="00FD149C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</w:t>
      </w:r>
      <w:r w:rsidR="00FD149C" w:rsidRPr="00DC75F6">
        <w:rPr>
          <w:rFonts w:asciiTheme="minorHAnsi" w:hAnsiTheme="minorHAnsi" w:cstheme="minorHAnsi"/>
          <w:sz w:val="20"/>
          <w:szCs w:val="20"/>
        </w:rPr>
        <w:t xml:space="preserve"> existe la Ficha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estado de la ficha de Internación es “Creada”.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El paciente no tiene plan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Calcula el total.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los servicios adicionales correspondientes a la ficha de internación y los costos de servicio correspondientes a la fecha de la ficha de internación.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Genera un total general.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lastRenderedPageBreak/>
        <w:t xml:space="preserve"> Muestra los detalles recuperados 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Asign</w:t>
      </w:r>
      <w:r w:rsidR="00C13C7F">
        <w:rPr>
          <w:rFonts w:asciiTheme="minorHAnsi" w:hAnsiTheme="minorHAnsi" w:cstheme="minorHAnsi"/>
          <w:sz w:val="20"/>
          <w:szCs w:val="20"/>
        </w:rPr>
        <w:t>a a la factura el estado “emitida</w:t>
      </w:r>
      <w:r w:rsidRPr="00DC75F6">
        <w:rPr>
          <w:rFonts w:asciiTheme="minorHAnsi" w:hAnsiTheme="minorHAnsi" w:cstheme="minorHAnsi"/>
          <w:sz w:val="20"/>
          <w:szCs w:val="20"/>
        </w:rPr>
        <w:t>”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a la factura la ficha de internación.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p w:rsidR="00AB6B6D" w:rsidRPr="00DC75F6" w:rsidRDefault="00AB6B6D" w:rsidP="00AB6B6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Fin C.U.</w:t>
      </w:r>
    </w:p>
    <w:p w:rsidR="00FD149C" w:rsidRPr="005B3DB8" w:rsidRDefault="00FD149C" w:rsidP="00FD149C">
      <w:pPr>
        <w:pStyle w:val="Prrafodelista"/>
        <w:ind w:left="1211"/>
        <w:rPr>
          <w:rFonts w:ascii="Times New Roman" w:hAnsi="Times New Roman" w:cs="Times New Roman"/>
          <w:sz w:val="20"/>
          <w:szCs w:val="20"/>
        </w:rPr>
      </w:pPr>
    </w:p>
    <w:p w:rsidR="00FD149C" w:rsidRPr="009B3CC9" w:rsidRDefault="00FD149C" w:rsidP="00FD149C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FD149C" w:rsidRPr="00DC75F6" w:rsidRDefault="00FD149C" w:rsidP="00FD149C">
      <w:pPr>
        <w:pStyle w:val="Prrafodelista"/>
        <w:numPr>
          <w:ilvl w:val="0"/>
          <w:numId w:val="11"/>
        </w:numPr>
        <w:autoSpaceDE w:val="0"/>
        <w:spacing w:after="0" w:line="240" w:lineRule="auto"/>
        <w:rPr>
          <w:rFonts w:asciiTheme="minorHAnsi" w:hAnsiTheme="minorHAnsi" w:cstheme="minorHAnsi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FD149C" w:rsidRPr="005B3DB8" w:rsidRDefault="00FD149C" w:rsidP="00FD149C">
      <w:pPr>
        <w:pStyle w:val="Prrafodelista"/>
        <w:autoSpaceDE w:val="0"/>
        <w:spacing w:after="0" w:line="240" w:lineRule="auto"/>
        <w:ind w:left="1068"/>
      </w:pPr>
    </w:p>
    <w:p w:rsidR="00FD149C" w:rsidRPr="005B3DB8" w:rsidRDefault="00FD149C" w:rsidP="00FD149C">
      <w:pPr>
        <w:pStyle w:val="Prrafodelista"/>
        <w:autoSpaceDE w:val="0"/>
        <w:spacing w:after="0" w:line="240" w:lineRule="auto"/>
        <w:ind w:left="1068"/>
      </w:pPr>
    </w:p>
    <w:p w:rsidR="00FD149C" w:rsidRPr="009B3CC9" w:rsidRDefault="00FD149C" w:rsidP="00FD149C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FD149C" w:rsidRPr="00DC75F6" w:rsidRDefault="00FD149C" w:rsidP="00FD149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Que </w:t>
      </w:r>
      <w:r w:rsidR="00AB6B6D" w:rsidRPr="00DC75F6">
        <w:rPr>
          <w:rFonts w:asciiTheme="minorHAnsi" w:hAnsiTheme="minorHAnsi" w:cstheme="minorHAnsi"/>
          <w:sz w:val="20"/>
          <w:szCs w:val="20"/>
        </w:rPr>
        <w:t>exista la</w:t>
      </w:r>
      <w:r w:rsidRPr="00DC75F6">
        <w:rPr>
          <w:rFonts w:asciiTheme="minorHAnsi" w:hAnsiTheme="minorHAnsi" w:cstheme="minorHAnsi"/>
          <w:sz w:val="20"/>
          <w:szCs w:val="20"/>
        </w:rPr>
        <w:t xml:space="preserve"> ficha de internación en estado Creada.</w:t>
      </w:r>
    </w:p>
    <w:p w:rsidR="00FD149C" w:rsidRPr="00DC75F6" w:rsidRDefault="00FD149C" w:rsidP="00FD149C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tenga Plan el paciente</w:t>
      </w:r>
    </w:p>
    <w:p w:rsidR="00FD149C" w:rsidRPr="00DC75F6" w:rsidRDefault="00FD149C" w:rsidP="00FD149C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Ficha en estado “facturada”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FD149C" w:rsidRPr="00DC75F6" w:rsidRDefault="00FD149C" w:rsidP="00FD149C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Cama en estado “Disponible”.</w:t>
      </w:r>
    </w:p>
    <w:p w:rsidR="00FD149C" w:rsidRPr="00DC75F6" w:rsidRDefault="00FD149C" w:rsidP="00FD149C">
      <w:pPr>
        <w:pStyle w:val="Prrafodelista"/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AB6B6D" w:rsidRDefault="00AB6B6D" w:rsidP="00AB6B6D">
      <w:pPr>
        <w:pStyle w:val="Prrafodelista1"/>
        <w:spacing w:after="0" w:line="240" w:lineRule="auto"/>
        <w:ind w:left="0"/>
      </w:pPr>
      <w:r>
        <w:rPr>
          <w:b/>
        </w:rPr>
        <w:t xml:space="preserve">Identificación del Caso de Prueba: </w:t>
      </w:r>
      <w:r>
        <w:t>GFP_5</w:t>
      </w:r>
    </w:p>
    <w:p w:rsidR="00AB6B6D" w:rsidRDefault="00AB6B6D" w:rsidP="00AB6B6D">
      <w:pPr>
        <w:snapToGrid w:val="0"/>
        <w:spacing w:after="0" w:line="240" w:lineRule="auto"/>
      </w:pPr>
      <w:r>
        <w:rPr>
          <w:b/>
        </w:rPr>
        <w:t xml:space="preserve">Descripción del escenario: </w:t>
      </w:r>
      <w:r>
        <w:t>Existe</w:t>
      </w:r>
      <w:r w:rsidRPr="000A2DCC">
        <w:t xml:space="preserve"> la Ficha,</w:t>
      </w:r>
      <w:r>
        <w:t xml:space="preserve"> el estado es “Creada”, </w:t>
      </w:r>
      <w:r w:rsidR="00FA04DB">
        <w:t>si</w:t>
      </w:r>
      <w:r w:rsidRPr="000A2DCC">
        <w:t xml:space="preserve">  tiene plan.</w:t>
      </w:r>
    </w:p>
    <w:p w:rsidR="00AB6B6D" w:rsidRDefault="00AB6B6D" w:rsidP="00AB6B6D">
      <w:pPr>
        <w:snapToGrid w:val="0"/>
        <w:spacing w:after="0" w:line="240" w:lineRule="auto"/>
      </w:pPr>
      <w:r>
        <w:rPr>
          <w:b/>
        </w:rPr>
        <w:t xml:space="preserve">Construcción Relacionada: </w:t>
      </w:r>
      <w:r>
        <w:t>1</w:t>
      </w:r>
    </w:p>
    <w:p w:rsidR="00AB6B6D" w:rsidRDefault="00AB6B6D" w:rsidP="00AB6B6D">
      <w:pPr>
        <w:pStyle w:val="Prrafodelista1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b/>
        </w:rPr>
        <w:t xml:space="preserve">Caso de Uso Relacionado: </w:t>
      </w:r>
      <w:r>
        <w:rPr>
          <w:rFonts w:ascii="Arial" w:hAnsi="Arial" w:cs="Arial"/>
          <w:sz w:val="20"/>
          <w:szCs w:val="20"/>
        </w:rPr>
        <w:t>Generar Factura Paciente</w:t>
      </w:r>
    </w:p>
    <w:p w:rsidR="00AB6B6D" w:rsidRDefault="00AB6B6D" w:rsidP="00AB6B6D">
      <w:pPr>
        <w:pStyle w:val="Prrafodelista1"/>
        <w:spacing w:after="0" w:line="240" w:lineRule="auto"/>
        <w:ind w:left="0"/>
      </w:pPr>
      <w:r>
        <w:rPr>
          <w:b/>
        </w:rPr>
        <w:t xml:space="preserve">Datos de Entrada: </w:t>
      </w:r>
      <w:r>
        <w:t>N° Ficha de Internación=</w:t>
      </w:r>
      <w:r w:rsidR="00FA04DB">
        <w:t>3</w:t>
      </w:r>
    </w:p>
    <w:p w:rsidR="00AB6B6D" w:rsidRDefault="00AB6B6D" w:rsidP="00AB6B6D">
      <w:pPr>
        <w:pStyle w:val="Prrafodelista1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b/>
        </w:rPr>
        <w:t xml:space="preserve">Estado Inicial: </w:t>
      </w:r>
    </w:p>
    <w:p w:rsidR="00AB6B6D" w:rsidRDefault="00AB6B6D" w:rsidP="00AB6B6D">
      <w:pPr>
        <w:pStyle w:val="Prrafodelista1"/>
        <w:spacing w:after="0" w:line="240" w:lineRule="auto"/>
        <w:ind w:left="0"/>
      </w:pPr>
    </w:p>
    <w:p w:rsidR="00AB6B6D" w:rsidRPr="009B3CC9" w:rsidRDefault="00AB6B6D" w:rsidP="00AB6B6D">
      <w:pPr>
        <w:pStyle w:val="Prrafodelista1"/>
        <w:spacing w:after="0" w:line="240" w:lineRule="auto"/>
        <w:ind w:left="0"/>
        <w:rPr>
          <w:b/>
        </w:rPr>
      </w:pPr>
      <w:r w:rsidRPr="009B3CC9">
        <w:rPr>
          <w:b/>
        </w:rPr>
        <w:t>Procedimiento de Prueba: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Se ingresa a  Generar la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Ficha de Internación N° 2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Si existe la Ficha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estado de la ficha de Internación es “Creada”.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Buscar Paciente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la prestación correspondiente a la ficha de internación.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Verifica si el paciente tiene plan.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El paciente tiene plan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Busca la fecha del convenio, para tomar el porcentaje de </w:t>
      </w:r>
      <w:proofErr w:type="spellStart"/>
      <w:r w:rsidRPr="00DC75F6">
        <w:rPr>
          <w:rFonts w:asciiTheme="minorHAnsi" w:hAnsiTheme="minorHAnsi" w:cstheme="minorHAnsi"/>
          <w:sz w:val="20"/>
          <w:szCs w:val="20"/>
        </w:rPr>
        <w:t>coseguro</w:t>
      </w:r>
      <w:proofErr w:type="spellEnd"/>
      <w:r w:rsidRPr="00DC75F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el precio de la prestación.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Calcula el total.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Busca los servicios adicionales correspondientes a la ficha de internación y los costos de servicio correspondientes a la fecha de la ficha de internación.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Genera un total general.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Muestra los detalles recuperados 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Crea una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Asocia número y fecha actual a la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 </w:t>
      </w:r>
      <w:r w:rsidR="00C13C7F">
        <w:rPr>
          <w:rFonts w:asciiTheme="minorHAnsi" w:hAnsiTheme="minorHAnsi" w:cstheme="minorHAnsi"/>
          <w:sz w:val="20"/>
          <w:szCs w:val="20"/>
        </w:rPr>
        <w:t>Asigna a la factura el estado “emitida</w:t>
      </w:r>
      <w:r w:rsidRPr="00DC75F6">
        <w:rPr>
          <w:rFonts w:asciiTheme="minorHAnsi" w:hAnsiTheme="minorHAnsi" w:cstheme="minorHAnsi"/>
          <w:sz w:val="20"/>
          <w:szCs w:val="20"/>
        </w:rPr>
        <w:t>”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lastRenderedPageBreak/>
        <w:t xml:space="preserve"> Asocia a la factura la ficha de internación.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 xml:space="preserve">Cambia el estado de la Ficha de internación a “Facturada” 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Cambia estado de la cama a “Disponible”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Guardar Factura.</w:t>
      </w:r>
    </w:p>
    <w:p w:rsidR="00AB6B6D" w:rsidRPr="00DC75F6" w:rsidRDefault="00AB6B6D" w:rsidP="00FA04D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Fin C.U.</w:t>
      </w:r>
    </w:p>
    <w:p w:rsidR="00AB6B6D" w:rsidRPr="005B3DB8" w:rsidRDefault="00AB6B6D" w:rsidP="00AB6B6D">
      <w:pPr>
        <w:pStyle w:val="Prrafodelista"/>
        <w:ind w:left="1211"/>
        <w:rPr>
          <w:rFonts w:ascii="Times New Roman" w:hAnsi="Times New Roman" w:cs="Times New Roman"/>
          <w:sz w:val="20"/>
          <w:szCs w:val="20"/>
        </w:rPr>
      </w:pPr>
    </w:p>
    <w:p w:rsidR="00AB6B6D" w:rsidRPr="009B3CC9" w:rsidRDefault="00AB6B6D" w:rsidP="00AB6B6D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B3CC9">
        <w:rPr>
          <w:b/>
        </w:rPr>
        <w:t>Resultado Esperado:</w:t>
      </w:r>
      <w:r w:rsidRPr="009B3CC9">
        <w:t xml:space="preserve"> </w:t>
      </w:r>
      <w:r w:rsidRPr="009B3CC9">
        <w:rPr>
          <w:rFonts w:ascii="Times New Roman" w:hAnsi="Times New Roman"/>
          <w:sz w:val="20"/>
          <w:szCs w:val="20"/>
        </w:rPr>
        <w:t xml:space="preserve"> </w:t>
      </w:r>
    </w:p>
    <w:p w:rsidR="00AB6B6D" w:rsidRPr="00DC75F6" w:rsidRDefault="00AB6B6D" w:rsidP="00DC75F6">
      <w:pPr>
        <w:pStyle w:val="Prrafodelista"/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Ficha en estado “facturada”</w:t>
      </w:r>
    </w:p>
    <w:p w:rsidR="00AB6B6D" w:rsidRPr="00DC75F6" w:rsidRDefault="00AB6B6D" w:rsidP="00DC75F6">
      <w:pPr>
        <w:pStyle w:val="Prrafodelista"/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AB6B6D" w:rsidRPr="00DC75F6" w:rsidRDefault="00AB6B6D" w:rsidP="00DC75F6">
      <w:pPr>
        <w:pStyle w:val="Prrafodelista"/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Cama en estado “Disponible”.</w:t>
      </w:r>
    </w:p>
    <w:p w:rsidR="00AB6B6D" w:rsidRPr="005B3DB8" w:rsidRDefault="00AB6B6D" w:rsidP="00AB6B6D">
      <w:pPr>
        <w:pStyle w:val="Prrafodelista"/>
        <w:autoSpaceDE w:val="0"/>
        <w:spacing w:after="0" w:line="240" w:lineRule="auto"/>
        <w:ind w:left="1068"/>
      </w:pPr>
    </w:p>
    <w:p w:rsidR="00AB6B6D" w:rsidRPr="005B3DB8" w:rsidRDefault="00AB6B6D" w:rsidP="00AB6B6D">
      <w:pPr>
        <w:pStyle w:val="Prrafodelista"/>
        <w:autoSpaceDE w:val="0"/>
        <w:spacing w:after="0" w:line="240" w:lineRule="auto"/>
        <w:ind w:left="1068"/>
      </w:pPr>
    </w:p>
    <w:p w:rsidR="00AB6B6D" w:rsidRPr="009B3CC9" w:rsidRDefault="00AB6B6D" w:rsidP="00AB6B6D">
      <w:pPr>
        <w:numPr>
          <w:ilvl w:val="0"/>
          <w:numId w:val="1"/>
        </w:numPr>
        <w:autoSpaceDE w:val="0"/>
        <w:spacing w:after="0" w:line="240" w:lineRule="auto"/>
      </w:pPr>
      <w:r w:rsidRPr="009B3CC9">
        <w:rPr>
          <w:b/>
        </w:rPr>
        <w:t>Procedimiento de Control del Resultado:</w:t>
      </w:r>
      <w:r w:rsidRPr="009B3CC9">
        <w:t xml:space="preserve">  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inicial:</w:t>
      </w:r>
    </w:p>
    <w:p w:rsidR="00AB6B6D" w:rsidRPr="00DC75F6" w:rsidRDefault="00AB6B6D" w:rsidP="00AB6B6D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exista la ficha de internación en estado Creada.</w:t>
      </w:r>
    </w:p>
    <w:p w:rsidR="00AB6B6D" w:rsidRPr="00DC75F6" w:rsidRDefault="00AB6B6D" w:rsidP="00AB6B6D">
      <w:pPr>
        <w:numPr>
          <w:ilvl w:val="0"/>
          <w:numId w:val="2"/>
        </w:numPr>
        <w:autoSpaceDE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Que tenga Plan el paciente</w:t>
      </w:r>
    </w:p>
    <w:p w:rsidR="00AB6B6D" w:rsidRPr="00DC75F6" w:rsidRDefault="00AB6B6D" w:rsidP="00AB6B6D">
      <w:pPr>
        <w:autoSpaceDE w:val="0"/>
        <w:spacing w:after="0" w:line="240" w:lineRule="auto"/>
        <w:ind w:left="1776"/>
        <w:rPr>
          <w:rFonts w:asciiTheme="minorHAnsi" w:hAnsiTheme="minorHAnsi" w:cstheme="minorHAnsi"/>
          <w:sz w:val="20"/>
          <w:szCs w:val="20"/>
        </w:rPr>
      </w:pP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Estado final: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Ficha en estado “facturada”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Factura en estado “</w:t>
      </w:r>
      <w:r w:rsidR="00C13C7F">
        <w:rPr>
          <w:rFonts w:asciiTheme="minorHAnsi" w:hAnsiTheme="minorHAnsi" w:cstheme="minorHAnsi"/>
          <w:sz w:val="20"/>
          <w:szCs w:val="20"/>
        </w:rPr>
        <w:t>emitida</w:t>
      </w:r>
      <w:r w:rsidRPr="00DC75F6">
        <w:rPr>
          <w:rFonts w:asciiTheme="minorHAnsi" w:hAnsiTheme="minorHAnsi" w:cstheme="minorHAnsi"/>
          <w:sz w:val="20"/>
          <w:szCs w:val="20"/>
        </w:rPr>
        <w:t xml:space="preserve">”  </w:t>
      </w:r>
    </w:p>
    <w:p w:rsidR="00AB6B6D" w:rsidRPr="00DC75F6" w:rsidRDefault="00AB6B6D" w:rsidP="00AB6B6D">
      <w:pPr>
        <w:autoSpaceDE w:val="0"/>
        <w:spacing w:after="0" w:line="240" w:lineRule="auto"/>
        <w:ind w:left="1416"/>
        <w:rPr>
          <w:rFonts w:asciiTheme="minorHAnsi" w:hAnsiTheme="minorHAnsi" w:cstheme="minorHAnsi"/>
          <w:sz w:val="20"/>
          <w:szCs w:val="20"/>
        </w:rPr>
      </w:pPr>
      <w:r w:rsidRPr="00DC75F6">
        <w:rPr>
          <w:rFonts w:asciiTheme="minorHAnsi" w:hAnsiTheme="minorHAnsi" w:cstheme="minorHAnsi"/>
          <w:sz w:val="20"/>
          <w:szCs w:val="20"/>
        </w:rPr>
        <w:t>- Cama en estado “Disponible”.</w:t>
      </w:r>
    </w:p>
    <w:p w:rsidR="00AB6B6D" w:rsidRPr="009B3CC9" w:rsidRDefault="00AB6B6D" w:rsidP="00AB6B6D">
      <w:pPr>
        <w:pStyle w:val="Prrafodelista"/>
        <w:autoSpaceDE w:val="0"/>
        <w:spacing w:after="0" w:line="240" w:lineRule="auto"/>
        <w:ind w:left="1776"/>
        <w:rPr>
          <w:rFonts w:ascii="Times New Roman" w:hAnsi="Times New Roman" w:cs="Times New Roman"/>
          <w:sz w:val="20"/>
          <w:szCs w:val="20"/>
        </w:rPr>
      </w:pPr>
    </w:p>
    <w:p w:rsidR="00FD149C" w:rsidRDefault="00FD149C" w:rsidP="00FD149C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FD149C" w:rsidRDefault="00FD149C" w:rsidP="00FD149C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6130FB" w:rsidRDefault="006130FB" w:rsidP="004F056F">
      <w:pPr>
        <w:ind w:left="708"/>
        <w:rPr>
          <w:rFonts w:ascii="Times New Roman" w:hAnsi="Times New Roman" w:cs="Times New Roman"/>
          <w:sz w:val="20"/>
          <w:szCs w:val="20"/>
        </w:rPr>
      </w:pPr>
    </w:p>
    <w:p w:rsidR="005B3DB8" w:rsidRPr="009B3CC9" w:rsidRDefault="005B3DB8" w:rsidP="004F056F">
      <w:pPr>
        <w:ind w:left="708"/>
        <w:rPr>
          <w:rFonts w:ascii="Times New Roman" w:hAnsi="Times New Roman" w:cs="Times New Roman"/>
          <w:sz w:val="20"/>
          <w:szCs w:val="20"/>
        </w:rPr>
      </w:pPr>
    </w:p>
    <w:sectPr w:rsidR="005B3DB8" w:rsidRPr="009B3CC9">
      <w:pgSz w:w="11905" w:h="16837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08" w:hanging="360"/>
      </w:pPr>
      <w:rPr>
        <w:rFonts w:ascii="Symbol" w:hAnsi="Symbol"/>
      </w:r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A2416"/>
    <w:multiLevelType w:val="hybridMultilevel"/>
    <w:tmpl w:val="2C5C428A"/>
    <w:lvl w:ilvl="0" w:tplc="00EEF440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F890F18"/>
    <w:multiLevelType w:val="multilevel"/>
    <w:tmpl w:val="78FAA9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3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1" w:hanging="1440"/>
      </w:pPr>
      <w:rPr>
        <w:rFonts w:hint="default"/>
      </w:rPr>
    </w:lvl>
  </w:abstractNum>
  <w:abstractNum w:abstractNumId="5">
    <w:nsid w:val="262B6E4F"/>
    <w:multiLevelType w:val="hybridMultilevel"/>
    <w:tmpl w:val="0E1C98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0149C"/>
    <w:multiLevelType w:val="hybridMultilevel"/>
    <w:tmpl w:val="D044732A"/>
    <w:lvl w:ilvl="0" w:tplc="A852BC7E">
      <w:start w:val="1"/>
      <w:numFmt w:val="decimal"/>
      <w:lvlText w:val="%1-"/>
      <w:lvlJc w:val="left"/>
      <w:pPr>
        <w:ind w:left="1080" w:hanging="360"/>
      </w:pPr>
      <w:rPr>
        <w:rFonts w:ascii="Times New Roman" w:eastAsia="Calibri" w:hAnsi="Times New Roman" w:cs="Calibri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CB43C2"/>
    <w:multiLevelType w:val="hybridMultilevel"/>
    <w:tmpl w:val="951E3E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45A6C"/>
    <w:multiLevelType w:val="hybridMultilevel"/>
    <w:tmpl w:val="DB5ACF56"/>
    <w:lvl w:ilvl="0" w:tplc="00EEF44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379A5"/>
    <w:multiLevelType w:val="hybridMultilevel"/>
    <w:tmpl w:val="BFB6517C"/>
    <w:lvl w:ilvl="0" w:tplc="0D3652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1B170A4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23371BF"/>
    <w:multiLevelType w:val="hybridMultilevel"/>
    <w:tmpl w:val="5C9E7BC0"/>
    <w:lvl w:ilvl="0" w:tplc="010205F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65F00C8"/>
    <w:multiLevelType w:val="hybridMultilevel"/>
    <w:tmpl w:val="622A55E2"/>
    <w:lvl w:ilvl="0" w:tplc="2C0A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D032B36"/>
    <w:multiLevelType w:val="multilevel"/>
    <w:tmpl w:val="78FAA9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3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2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1" w:hanging="1440"/>
      </w:pPr>
      <w:rPr>
        <w:rFonts w:hint="default"/>
      </w:rPr>
    </w:lvl>
  </w:abstractNum>
  <w:abstractNum w:abstractNumId="15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5D50BD7"/>
    <w:multiLevelType w:val="hybridMultilevel"/>
    <w:tmpl w:val="E0F840EE"/>
    <w:lvl w:ilvl="0" w:tplc="483A5FF0">
      <w:start w:val="1"/>
      <w:numFmt w:val="decimal"/>
      <w:lvlText w:val="%1.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BFC2C7F"/>
    <w:multiLevelType w:val="hybridMultilevel"/>
    <w:tmpl w:val="BC64FEF0"/>
    <w:lvl w:ilvl="0" w:tplc="BEA2DE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626F0D95"/>
    <w:multiLevelType w:val="hybridMultilevel"/>
    <w:tmpl w:val="E0F840EE"/>
    <w:lvl w:ilvl="0" w:tplc="483A5FF0">
      <w:start w:val="1"/>
      <w:numFmt w:val="decimal"/>
      <w:lvlText w:val="%1.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3F45873"/>
    <w:multiLevelType w:val="hybridMultilevel"/>
    <w:tmpl w:val="EACC490A"/>
    <w:lvl w:ilvl="0" w:tplc="C8E456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CC437A9"/>
    <w:multiLevelType w:val="hybridMultilevel"/>
    <w:tmpl w:val="B01E0E0C"/>
    <w:lvl w:ilvl="0" w:tplc="B5D2DF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3"/>
  </w:num>
  <w:num w:numId="7">
    <w:abstractNumId w:val="4"/>
  </w:num>
  <w:num w:numId="8">
    <w:abstractNumId w:val="14"/>
  </w:num>
  <w:num w:numId="9">
    <w:abstractNumId w:val="5"/>
  </w:num>
  <w:num w:numId="10">
    <w:abstractNumId w:val="11"/>
  </w:num>
  <w:num w:numId="11">
    <w:abstractNumId w:val="15"/>
  </w:num>
  <w:num w:numId="12">
    <w:abstractNumId w:val="20"/>
  </w:num>
  <w:num w:numId="13">
    <w:abstractNumId w:val="17"/>
  </w:num>
  <w:num w:numId="14">
    <w:abstractNumId w:val="18"/>
  </w:num>
  <w:num w:numId="15">
    <w:abstractNumId w:val="7"/>
  </w:num>
  <w:num w:numId="16">
    <w:abstractNumId w:val="16"/>
  </w:num>
  <w:num w:numId="17">
    <w:abstractNumId w:val="10"/>
  </w:num>
  <w:num w:numId="18">
    <w:abstractNumId w:val="12"/>
  </w:num>
  <w:num w:numId="19">
    <w:abstractNumId w:val="19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6F"/>
    <w:rsid w:val="00087E42"/>
    <w:rsid w:val="000A2DCC"/>
    <w:rsid w:val="00113326"/>
    <w:rsid w:val="003534E5"/>
    <w:rsid w:val="003B06EB"/>
    <w:rsid w:val="004C138B"/>
    <w:rsid w:val="004F056F"/>
    <w:rsid w:val="00512A4B"/>
    <w:rsid w:val="00536681"/>
    <w:rsid w:val="005B3DB8"/>
    <w:rsid w:val="006130FB"/>
    <w:rsid w:val="00811883"/>
    <w:rsid w:val="00832242"/>
    <w:rsid w:val="008D638E"/>
    <w:rsid w:val="00992B9E"/>
    <w:rsid w:val="009B3CC9"/>
    <w:rsid w:val="00AA2EC5"/>
    <w:rsid w:val="00AB6B6D"/>
    <w:rsid w:val="00B044FD"/>
    <w:rsid w:val="00B964FC"/>
    <w:rsid w:val="00C13C7F"/>
    <w:rsid w:val="00CB713C"/>
    <w:rsid w:val="00CE7B34"/>
    <w:rsid w:val="00DC75F6"/>
    <w:rsid w:val="00E411A2"/>
    <w:rsid w:val="00EF579B"/>
    <w:rsid w:val="00F3356A"/>
    <w:rsid w:val="00FA04DB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6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4F056F"/>
    <w:pPr>
      <w:ind w:left="720"/>
    </w:pPr>
  </w:style>
  <w:style w:type="paragraph" w:styleId="Prrafodelista">
    <w:name w:val="List Paragraph"/>
    <w:basedOn w:val="Normal"/>
    <w:uiPriority w:val="34"/>
    <w:qFormat/>
    <w:rsid w:val="004F05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3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6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4F056F"/>
    <w:pPr>
      <w:ind w:left="720"/>
    </w:pPr>
  </w:style>
  <w:style w:type="paragraph" w:styleId="Prrafodelista">
    <w:name w:val="List Paragraph"/>
    <w:basedOn w:val="Normal"/>
    <w:uiPriority w:val="34"/>
    <w:qFormat/>
    <w:rsid w:val="004F05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3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1208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10</cp:revision>
  <dcterms:created xsi:type="dcterms:W3CDTF">2011-11-19T16:45:00Z</dcterms:created>
  <dcterms:modified xsi:type="dcterms:W3CDTF">2011-11-19T22:14:00Z</dcterms:modified>
</cp:coreProperties>
</file>